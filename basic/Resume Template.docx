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FB1F" w14:textId="1BFF6A5F" w:rsidR="003A3BD3" w:rsidRDefault="00E95451" w:rsidP="00E95451">
      <w:pPr>
        <w:tabs>
          <w:tab w:val="right" w:pos="990"/>
          <w:tab w:val="decimal" w:pos="6390"/>
        </w:tabs>
        <w:rPr>
          <w:b/>
          <w:bCs/>
        </w:rPr>
      </w:pPr>
      <w:r>
        <w:tab/>
      </w:r>
      <w:r>
        <w:tab/>
      </w:r>
      <w:r w:rsidRPr="00E95451">
        <w:rPr>
          <w:b/>
          <w:bCs/>
          <w:sz w:val="28"/>
          <w:szCs w:val="28"/>
        </w:rPr>
        <w:t>Resume Template</w:t>
      </w:r>
      <w:r w:rsidR="003A3BD3" w:rsidRPr="00E95451">
        <w:rPr>
          <w:b/>
          <w:bCs/>
        </w:rPr>
        <w:t xml:space="preserve"> </w:t>
      </w:r>
    </w:p>
    <w:p w14:paraId="091B45E3" w14:textId="7654C45E" w:rsidR="00E679CB" w:rsidRDefault="00E95451" w:rsidP="00E67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90"/>
          <w:tab w:val="decimal" w:pos="6390"/>
        </w:tabs>
        <w:rPr>
          <w:b/>
          <w:bCs/>
        </w:rPr>
      </w:pPr>
      <w:r>
        <w:rPr>
          <w:b/>
          <w:bCs/>
        </w:rPr>
        <w:t>PERSONAL DETAILS</w:t>
      </w:r>
    </w:p>
    <w:p w14:paraId="7372B0E7" w14:textId="038C8C64" w:rsidR="003A3BD3" w:rsidRDefault="003A3BD3" w:rsidP="00E95451">
      <w:pPr>
        <w:tabs>
          <w:tab w:val="right" w:pos="990"/>
          <w:tab w:val="decimal" w:pos="6390"/>
        </w:tabs>
        <w:rPr>
          <w:b/>
          <w:bCs/>
        </w:rPr>
      </w:pPr>
    </w:p>
    <w:p w14:paraId="73A72810" w14:textId="69B29BFF" w:rsidR="003A3BD3" w:rsidRDefault="00E95451" w:rsidP="00E95451">
      <w:pPr>
        <w:tabs>
          <w:tab w:val="right" w:pos="990"/>
          <w:tab w:val="decimal" w:pos="6120"/>
        </w:tabs>
      </w:pPr>
      <w:r>
        <w:t xml:space="preserve">Name </w:t>
      </w:r>
      <w:r>
        <w:tab/>
      </w:r>
      <w:r>
        <w:tab/>
        <w:t>Daimien Le Grand</w:t>
      </w:r>
    </w:p>
    <w:p w14:paraId="13937082" w14:textId="787B47DC" w:rsidR="003A3BD3" w:rsidRDefault="00E95451" w:rsidP="00E95451">
      <w:pPr>
        <w:tabs>
          <w:tab w:val="right" w:pos="990"/>
          <w:tab w:val="decimal" w:pos="6390"/>
        </w:tabs>
      </w:pPr>
      <w:r>
        <w:t>Address</w:t>
      </w:r>
      <w:r>
        <w:tab/>
        <w:t xml:space="preserve">                                                                       143 Maine </w:t>
      </w:r>
      <w:proofErr w:type="spellStart"/>
      <w:r>
        <w:t>ave</w:t>
      </w:r>
      <w:proofErr w:type="spellEnd"/>
      <w:r>
        <w:t>, New York,</w:t>
      </w:r>
    </w:p>
    <w:p w14:paraId="61D61F70" w14:textId="7BC27B2B" w:rsidR="003A3BD3" w:rsidRDefault="00E95451" w:rsidP="00CD1119">
      <w:pPr>
        <w:tabs>
          <w:tab w:val="right" w:pos="990"/>
          <w:tab w:val="decimal" w:pos="5220"/>
        </w:tabs>
      </w:pPr>
      <w:r>
        <w:tab/>
      </w:r>
      <w:r w:rsidR="00CD1119">
        <w:tab/>
      </w:r>
      <w:r>
        <w:t>110026, United States</w:t>
      </w:r>
      <w:r w:rsidR="00CD1119">
        <w:t>.</w:t>
      </w:r>
    </w:p>
    <w:p w14:paraId="586D3D04" w14:textId="2EBFEE73" w:rsidR="003A3BD3" w:rsidRDefault="00CD1119" w:rsidP="00CD1119">
      <w:pPr>
        <w:tabs>
          <w:tab w:val="right" w:pos="990"/>
          <w:tab w:val="decimal" w:pos="5220"/>
        </w:tabs>
      </w:pPr>
      <w:r>
        <w:t>Telephone</w:t>
      </w:r>
      <w:r w:rsidR="00E679CB">
        <w:t xml:space="preserve">                                                                  </w:t>
      </w:r>
      <w:r>
        <w:t>890-545-0401</w:t>
      </w:r>
    </w:p>
    <w:p w14:paraId="0A8385FD" w14:textId="7B43C5F5" w:rsidR="003A3BD3" w:rsidRDefault="00CD1119" w:rsidP="00E679CB">
      <w:pPr>
        <w:tabs>
          <w:tab w:val="right" w:pos="990"/>
          <w:tab w:val="decimal" w:pos="5580"/>
        </w:tabs>
      </w:pPr>
      <w:r>
        <w:t>E-mail</w:t>
      </w:r>
      <w:r>
        <w:tab/>
      </w:r>
      <w:r>
        <w:tab/>
      </w:r>
      <w:r w:rsidR="00E679CB">
        <w:t xml:space="preserve">       </w:t>
      </w:r>
      <w:hyperlink r:id="rId7" w:history="1">
        <w:r w:rsidR="00577F89" w:rsidRPr="00BC365B">
          <w:rPr>
            <w:rStyle w:val="Hyperlink"/>
          </w:rPr>
          <w:t>email@email.com</w:t>
        </w:r>
      </w:hyperlink>
      <w:r>
        <w:tab/>
      </w:r>
    </w:p>
    <w:p w14:paraId="3846B62D" w14:textId="3E9CD180" w:rsidR="003A3BD3" w:rsidRDefault="00CD1119" w:rsidP="00CD1119">
      <w:pPr>
        <w:tabs>
          <w:tab w:val="right" w:pos="990"/>
          <w:tab w:val="decimal" w:pos="5220"/>
        </w:tabs>
      </w:pPr>
      <w:r>
        <w:t xml:space="preserve">Nationality </w:t>
      </w:r>
      <w:r>
        <w:tab/>
        <w:t>American</w:t>
      </w:r>
    </w:p>
    <w:p w14:paraId="12BC1A6A" w14:textId="61F18408" w:rsidR="003A3BD3" w:rsidRDefault="00CD1119" w:rsidP="00CD1119">
      <w:pPr>
        <w:tabs>
          <w:tab w:val="right" w:pos="990"/>
          <w:tab w:val="decimal" w:pos="5220"/>
        </w:tabs>
      </w:pPr>
      <w:r>
        <w:t xml:space="preserve">Driver’s </w:t>
      </w:r>
      <w:proofErr w:type="spellStart"/>
      <w:r>
        <w:t>Licence</w:t>
      </w:r>
      <w:proofErr w:type="spellEnd"/>
      <w:r>
        <w:tab/>
        <w:t>Full</w:t>
      </w:r>
    </w:p>
    <w:p w14:paraId="3A424178" w14:textId="77777777" w:rsidR="003A3BD3" w:rsidRDefault="003A3BD3" w:rsidP="00CD1119">
      <w:pPr>
        <w:tabs>
          <w:tab w:val="right" w:pos="990"/>
          <w:tab w:val="decimal" w:pos="5220"/>
        </w:tabs>
      </w:pPr>
    </w:p>
    <w:p w14:paraId="2CD1C1F3" w14:textId="042BD871" w:rsidR="003A3BD3" w:rsidRDefault="00CD1119" w:rsidP="00E67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90"/>
          <w:tab w:val="decimal" w:pos="5220"/>
        </w:tabs>
        <w:rPr>
          <w:b/>
          <w:bCs/>
        </w:rPr>
      </w:pPr>
      <w:r w:rsidRPr="00CD1119">
        <w:rPr>
          <w:b/>
          <w:bCs/>
        </w:rPr>
        <w:t>PROFILE</w:t>
      </w:r>
    </w:p>
    <w:p w14:paraId="265CEFA9" w14:textId="77777777" w:rsidR="003A3BD3" w:rsidRDefault="003A3BD3" w:rsidP="00CD1119">
      <w:pPr>
        <w:tabs>
          <w:tab w:val="right" w:pos="990"/>
          <w:tab w:val="decimal" w:pos="5220"/>
        </w:tabs>
        <w:rPr>
          <w:b/>
          <w:bCs/>
        </w:rPr>
      </w:pPr>
    </w:p>
    <w:p w14:paraId="29A62DAD" w14:textId="6F20993F" w:rsidR="003A3BD3" w:rsidRDefault="00CD1119" w:rsidP="00CD1119">
      <w:pPr>
        <w:tabs>
          <w:tab w:val="right" w:pos="990"/>
          <w:tab w:val="decimal" w:pos="5220"/>
        </w:tabs>
      </w:pPr>
      <w:r>
        <w:t>Certified electrician with 5 years of residential and industrial experience. Focused on diagnosis, repair and installation of customized and integrated light and audio systems. Passionate about training and mentoring others on the work sites I work at, upon request. Experience with hall-round wiring and safety system installations.</w:t>
      </w:r>
    </w:p>
    <w:p w14:paraId="40146BE5" w14:textId="628873F6" w:rsidR="003A3BD3" w:rsidRDefault="00E679CB" w:rsidP="00CD1119">
      <w:pPr>
        <w:tabs>
          <w:tab w:val="right" w:pos="990"/>
          <w:tab w:val="decimal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84CD" wp14:editId="06ADFE9A">
                <wp:simplePos x="0" y="0"/>
                <wp:positionH relativeFrom="column">
                  <wp:posOffset>-34119</wp:posOffset>
                </wp:positionH>
                <wp:positionV relativeFrom="paragraph">
                  <wp:posOffset>315586</wp:posOffset>
                </wp:positionV>
                <wp:extent cx="6885295" cy="238835"/>
                <wp:effectExtent l="0" t="0" r="11430" b="27940"/>
                <wp:wrapNone/>
                <wp:docPr id="1445833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295" cy="238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9646B" id="Rectangle 2" o:spid="_x0000_s1026" style="position:absolute;margin-left:-2.7pt;margin-top:24.85pt;width:542.1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" filled="f" strokecolor="#030e13 [484]" strokeweight="1pt"/>
            </w:pict>
          </mc:Fallback>
        </mc:AlternateContent>
      </w:r>
    </w:p>
    <w:p w14:paraId="33ADC5AD" w14:textId="0E619D94" w:rsidR="003A3BD3" w:rsidRDefault="00CD1119" w:rsidP="00CD1119">
      <w:pPr>
        <w:tabs>
          <w:tab w:val="right" w:pos="990"/>
          <w:tab w:val="decimal" w:pos="5220"/>
        </w:tabs>
        <w:rPr>
          <w:b/>
          <w:bCs/>
        </w:rPr>
      </w:pPr>
      <w:proofErr w:type="gramStart"/>
      <w:r>
        <w:rPr>
          <w:b/>
          <w:bCs/>
        </w:rPr>
        <w:t>WORK  EXPERIENCE</w:t>
      </w:r>
      <w:proofErr w:type="gramEnd"/>
    </w:p>
    <w:p w14:paraId="22872044" w14:textId="206C82E6" w:rsidR="003A3BD3" w:rsidRDefault="00CD1119" w:rsidP="00CD1119">
      <w:pPr>
        <w:tabs>
          <w:tab w:val="right" w:pos="990"/>
          <w:tab w:val="decimal" w:pos="5220"/>
        </w:tabs>
        <w:rPr>
          <w:b/>
          <w:bCs/>
        </w:rPr>
      </w:pPr>
      <w:r>
        <w:t xml:space="preserve">2017- Now:  </w:t>
      </w:r>
      <w:r>
        <w:rPr>
          <w:b/>
          <w:bCs/>
        </w:rPr>
        <w:t>Electrician</w:t>
      </w:r>
    </w:p>
    <w:p w14:paraId="0D42989D" w14:textId="275393CF" w:rsidR="003A3BD3" w:rsidRDefault="00CD1119" w:rsidP="00CD1119">
      <w:pPr>
        <w:tabs>
          <w:tab w:val="right" w:pos="990"/>
          <w:tab w:val="decimal" w:pos="5220"/>
        </w:tabs>
      </w:pPr>
      <w:r>
        <w:rPr>
          <w:b/>
          <w:bCs/>
        </w:rPr>
        <w:tab/>
        <w:t xml:space="preserve">                           </w:t>
      </w:r>
      <w:r>
        <w:t xml:space="preserve">Spark XXX, New </w:t>
      </w:r>
      <w:proofErr w:type="spellStart"/>
      <w:proofErr w:type="gramStart"/>
      <w:r>
        <w:t>york</w:t>
      </w:r>
      <w:proofErr w:type="spellEnd"/>
      <w:r>
        <w:t xml:space="preserve"> ,</w:t>
      </w:r>
      <w:proofErr w:type="gramEnd"/>
      <w:r>
        <w:t xml:space="preserve"> NY</w:t>
      </w:r>
    </w:p>
    <w:p w14:paraId="3CAB5169" w14:textId="72455704" w:rsidR="003A3BD3" w:rsidRDefault="00CD1119" w:rsidP="00CD1119">
      <w:pPr>
        <w:tabs>
          <w:tab w:val="right" w:pos="990"/>
          <w:tab w:val="decimal" w:pos="5220"/>
        </w:tabs>
      </w:pPr>
      <w:r>
        <w:tab/>
        <w:t xml:space="preserve">                            Responsible for all the electricity works of course example line and more things I was             responsible. I managed to achieve great results. Servicing most contract from all the staff in our company.</w:t>
      </w:r>
    </w:p>
    <w:p w14:paraId="475358F3" w14:textId="6B23B0AE" w:rsidR="003A3BD3" w:rsidRDefault="00CD1119" w:rsidP="00CD1119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Inspecting electrical component to ensure high quality.</w:t>
      </w:r>
    </w:p>
    <w:p w14:paraId="0A416BD9" w14:textId="0E9A31DB" w:rsidR="00CD1119" w:rsidRDefault="00CD1119" w:rsidP="00CD1119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Electrical component inspection to ensure high service.</w:t>
      </w:r>
    </w:p>
    <w:p w14:paraId="1A08A422" w14:textId="19BD3DA7" w:rsidR="00CD1119" w:rsidRDefault="00CD1119" w:rsidP="00CD1119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Ensuring high quality electrical inspection of electrical component.</w:t>
      </w:r>
    </w:p>
    <w:p w14:paraId="0492BF7B" w14:textId="05432130" w:rsidR="00CD1119" w:rsidRDefault="00CD1119" w:rsidP="00CD1119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High quality control of components that are electrical and need inspection.</w:t>
      </w:r>
    </w:p>
    <w:p w14:paraId="36AF7008" w14:textId="0C9B4EFB" w:rsidR="00CD1119" w:rsidRDefault="00CD1119" w:rsidP="00CD1119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Switched 250 light bulbs a day for a week when I was busted by my boss looking at naughty thing during work.</w:t>
      </w:r>
    </w:p>
    <w:p w14:paraId="7A092AF6" w14:textId="56EF52C6" w:rsidR="00CD1119" w:rsidRDefault="00CD1119" w:rsidP="00CD1119">
      <w:pPr>
        <w:tabs>
          <w:tab w:val="right" w:pos="990"/>
          <w:tab w:val="decimal" w:pos="5220"/>
        </w:tabs>
      </w:pPr>
      <w:r>
        <w:t>2013-</w:t>
      </w:r>
      <w:proofErr w:type="gramStart"/>
      <w:r>
        <w:t>2017 :</w:t>
      </w:r>
      <w:proofErr w:type="gramEnd"/>
      <w:r>
        <w:t xml:space="preserve"> </w:t>
      </w:r>
      <w:r>
        <w:rPr>
          <w:b/>
          <w:bCs/>
        </w:rPr>
        <w:t xml:space="preserve">Assistant Electrician </w:t>
      </w:r>
    </w:p>
    <w:p w14:paraId="6C136479" w14:textId="17C47D18" w:rsidR="00CD1119" w:rsidRDefault="00CD1119" w:rsidP="00CD1119">
      <w:pPr>
        <w:tabs>
          <w:tab w:val="left" w:pos="1260"/>
          <w:tab w:val="decimal" w:pos="5220"/>
          <w:tab w:val="right" w:pos="9540"/>
        </w:tabs>
      </w:pPr>
      <w:r>
        <w:lastRenderedPageBreak/>
        <w:tab/>
        <w:t xml:space="preserve">  Electrician 4U, Tucson, AZ</w:t>
      </w:r>
    </w:p>
    <w:p w14:paraId="5BFEA0FC" w14:textId="531886F0" w:rsidR="00CD1119" w:rsidRDefault="00CD1119" w:rsidP="00CD1119">
      <w:pPr>
        <w:tabs>
          <w:tab w:val="left" w:pos="1260"/>
          <w:tab w:val="decimal" w:pos="5220"/>
          <w:tab w:val="right" w:pos="9540"/>
        </w:tabs>
        <w:ind w:left="1260"/>
      </w:pPr>
      <w:r>
        <w:tab/>
        <w:t>Responsible for all the electricity works example work and more examples was responsible. I managed to achieve great results. Servicing most contract from all the staff in our company.</w:t>
      </w:r>
    </w:p>
    <w:p w14:paraId="694F6BC5" w14:textId="77777777" w:rsidR="00E679CB" w:rsidRDefault="00E679CB" w:rsidP="00E679CB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Inspecting electrical component to ensure high quality.</w:t>
      </w:r>
    </w:p>
    <w:p w14:paraId="26E64B85" w14:textId="77777777" w:rsidR="00E679CB" w:rsidRDefault="00E679CB" w:rsidP="00E679CB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Electrical component inspection to ensure high service.</w:t>
      </w:r>
    </w:p>
    <w:p w14:paraId="30D28609" w14:textId="77777777" w:rsidR="00E679CB" w:rsidRDefault="00E679CB" w:rsidP="00E679CB">
      <w:pPr>
        <w:pStyle w:val="ListParagraph"/>
        <w:numPr>
          <w:ilvl w:val="0"/>
          <w:numId w:val="3"/>
        </w:numPr>
        <w:tabs>
          <w:tab w:val="right" w:pos="990"/>
          <w:tab w:val="decimal" w:pos="5220"/>
        </w:tabs>
      </w:pPr>
      <w:r>
        <w:t>Switched 250 light bulbs a day for a week when I was busted by my boss looking at naughty thing during work.</w:t>
      </w:r>
    </w:p>
    <w:p w14:paraId="0CC88F2F" w14:textId="4C6567E4" w:rsidR="00CD1119" w:rsidRPr="00CD1119" w:rsidRDefault="00CD1119" w:rsidP="00E679CB">
      <w:pPr>
        <w:pStyle w:val="ListParagraph"/>
        <w:tabs>
          <w:tab w:val="left" w:pos="1260"/>
          <w:tab w:val="decimal" w:pos="5220"/>
          <w:tab w:val="right" w:pos="9540"/>
        </w:tabs>
        <w:ind w:left="1980"/>
      </w:pPr>
    </w:p>
    <w:sectPr w:rsidR="00CD1119" w:rsidRPr="00CD1119" w:rsidSect="00280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665A0" w14:textId="77777777" w:rsidR="009438CF" w:rsidRDefault="009438CF" w:rsidP="00280EE7">
      <w:pPr>
        <w:spacing w:after="0" w:line="240" w:lineRule="auto"/>
      </w:pPr>
      <w:r>
        <w:separator/>
      </w:r>
    </w:p>
  </w:endnote>
  <w:endnote w:type="continuationSeparator" w:id="0">
    <w:p w14:paraId="581BD2B6" w14:textId="77777777" w:rsidR="009438CF" w:rsidRDefault="009438CF" w:rsidP="0028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71A20" w14:textId="77777777" w:rsidR="009438CF" w:rsidRDefault="009438CF" w:rsidP="00280EE7">
      <w:pPr>
        <w:spacing w:after="0" w:line="240" w:lineRule="auto"/>
      </w:pPr>
      <w:r>
        <w:separator/>
      </w:r>
    </w:p>
  </w:footnote>
  <w:footnote w:type="continuationSeparator" w:id="0">
    <w:p w14:paraId="7F33C29E" w14:textId="77777777" w:rsidR="009438CF" w:rsidRDefault="009438CF" w:rsidP="00280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839B7"/>
    <w:multiLevelType w:val="hybridMultilevel"/>
    <w:tmpl w:val="A3EE497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4341963"/>
    <w:multiLevelType w:val="hybridMultilevel"/>
    <w:tmpl w:val="40486A76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" w15:restartNumberingAfterBreak="0">
    <w:nsid w:val="295F6237"/>
    <w:multiLevelType w:val="hybridMultilevel"/>
    <w:tmpl w:val="539A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16033"/>
    <w:multiLevelType w:val="hybridMultilevel"/>
    <w:tmpl w:val="7F4C1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9328187">
    <w:abstractNumId w:val="1"/>
  </w:num>
  <w:num w:numId="2" w16cid:durableId="1264727404">
    <w:abstractNumId w:val="2"/>
  </w:num>
  <w:num w:numId="3" w16cid:durableId="758022135">
    <w:abstractNumId w:val="3"/>
  </w:num>
  <w:num w:numId="4" w16cid:durableId="134297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E7"/>
    <w:rsid w:val="00070558"/>
    <w:rsid w:val="00280EE7"/>
    <w:rsid w:val="002846D9"/>
    <w:rsid w:val="00375F06"/>
    <w:rsid w:val="003A3BD3"/>
    <w:rsid w:val="003B2210"/>
    <w:rsid w:val="003F64B6"/>
    <w:rsid w:val="004F4E2D"/>
    <w:rsid w:val="00577F89"/>
    <w:rsid w:val="0065307B"/>
    <w:rsid w:val="009438CF"/>
    <w:rsid w:val="00B24F26"/>
    <w:rsid w:val="00C601C5"/>
    <w:rsid w:val="00CD1119"/>
    <w:rsid w:val="00E10C32"/>
    <w:rsid w:val="00E679CB"/>
    <w:rsid w:val="00E95451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037B"/>
  <w15:chartTrackingRefBased/>
  <w15:docId w15:val="{C4FD0CF1-4374-4C6A-8CFF-3D3DBA6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E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EE7"/>
  </w:style>
  <w:style w:type="paragraph" w:styleId="Footer">
    <w:name w:val="footer"/>
    <w:basedOn w:val="Normal"/>
    <w:link w:val="FooterChar"/>
    <w:uiPriority w:val="99"/>
    <w:unhideWhenUsed/>
    <w:rsid w:val="0028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EE7"/>
  </w:style>
  <w:style w:type="character" w:styleId="Hyperlink">
    <w:name w:val="Hyperlink"/>
    <w:basedOn w:val="DefaultParagraphFont"/>
    <w:uiPriority w:val="99"/>
    <w:unhideWhenUsed/>
    <w:rsid w:val="00CD11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~WRL3687.tmp</Template>
  <TotalTime>50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2025-05-09T15:56:00Z</dcterms:created>
  <dcterms:modified xsi:type="dcterms:W3CDTF">2025-05-09T16:59:00Z</dcterms:modified>
</cp:coreProperties>
</file>